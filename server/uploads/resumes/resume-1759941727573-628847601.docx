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A3F87" w14:textId="77777777" w:rsidR="00313E55" w:rsidRPr="00FB5377" w:rsidRDefault="00FB5377" w:rsidP="00FB5377">
      <w:pPr>
        <w:pStyle w:val="Title"/>
      </w:pPr>
      <w:r w:rsidRPr="00FB5377">
        <w:t>Akihito Sato</w:t>
      </w:r>
      <w:r w:rsidR="00313E55" w:rsidRPr="00FB5377">
        <w:tab/>
      </w:r>
      <w:r w:rsidR="008B7283" w:rsidRPr="00FB5377">
        <w:rPr>
          <w:rStyle w:val="Emphasis"/>
        </w:rPr>
        <w:t>IT Specialist</w:t>
      </w:r>
    </w:p>
    <w:p w14:paraId="4C3403F2" w14:textId="77777777" w:rsidR="00313E55" w:rsidRPr="00FB5377" w:rsidRDefault="00B743A1" w:rsidP="00FB5377">
      <w:pPr>
        <w:pStyle w:val="Subtitle"/>
      </w:pPr>
      <w:r w:rsidRPr="00FB5377">
        <w:t xml:space="preserve">(702) 555-0156 </w:t>
      </w:r>
      <w:r w:rsidR="00313E55" w:rsidRPr="00FB5377">
        <w:t xml:space="preserve">| </w:t>
      </w:r>
      <w:r w:rsidR="00694A7B" w:rsidRPr="00FB5377">
        <w:t>akihito</w:t>
      </w:r>
      <w:r w:rsidR="00313E55" w:rsidRPr="00FB5377">
        <w:t xml:space="preserve">@mail.com | </w:t>
      </w:r>
      <w:r w:rsidR="00694A7B" w:rsidRPr="00FB5377">
        <w:t xml:space="preserve">Albany, NY </w:t>
      </w:r>
      <w:r w:rsidR="00313E55" w:rsidRPr="00FB5377">
        <w:t xml:space="preserve">| </w:t>
      </w:r>
      <w:r w:rsidR="006A6161">
        <w:t>@username</w:t>
      </w:r>
    </w:p>
    <w:p w14:paraId="028835F5" w14:textId="77777777" w:rsidR="000A5CD0" w:rsidRPr="00FB5377" w:rsidRDefault="00FB5377" w:rsidP="00FB5377">
      <w:pPr>
        <w:pStyle w:val="Heading1"/>
      </w:pPr>
      <w:r w:rsidRPr="00FB5377">
        <w:t xml:space="preserve"> Career Summary</w:t>
      </w:r>
    </w:p>
    <w:p w14:paraId="07E5259F" w14:textId="4C9A31DD" w:rsidR="000A5CD0" w:rsidRPr="00864A75" w:rsidRDefault="000A5CD0" w:rsidP="006C108F">
      <w:r w:rsidRPr="00864A75">
        <w:t xml:space="preserve">Let your resume show why you are the best candidate for the job position. Keep your resume professional and never lie on your resume. The professional profile section should show what you can do and offer to the potential employer. Here is your chance to get the employer’s attention and invite the reader to learn more about you. Keep in mind what the company is looking for and how you can meet their needs. </w:t>
      </w:r>
      <w:r w:rsidR="004B07C0" w:rsidRPr="00864A75">
        <w:t>Sprinkle action verbs and words mentioned in the job position description and the ones commonly used in your industry throughout your resume.</w:t>
      </w:r>
    </w:p>
    <w:p w14:paraId="7CE0F576" w14:textId="77777777" w:rsidR="0035013F" w:rsidRPr="00FB5377" w:rsidRDefault="00FB5377" w:rsidP="00FB5377">
      <w:pPr>
        <w:pStyle w:val="Heading1"/>
      </w:pPr>
      <w:r w:rsidRPr="00FB5377">
        <w:t xml:space="preserve"> Technical Skills</w:t>
      </w:r>
    </w:p>
    <w:p w14:paraId="5D35B29E" w14:textId="77777777" w:rsidR="000A5CD0" w:rsidRPr="00864A75" w:rsidRDefault="007775FF" w:rsidP="00362CCC">
      <w:r w:rsidRPr="007775FF">
        <w:t>Automation | Backup management | Cloud computing | Data analysis | Encryption | Firewall configuration | Graphic design | Hardware maintenance | IT support | JavaScript development</w:t>
      </w:r>
    </w:p>
    <w:p w14:paraId="70122FE3" w14:textId="352DADFC" w:rsidR="0035013F" w:rsidRPr="00FB5377" w:rsidRDefault="00FB5377" w:rsidP="00FB5377">
      <w:pPr>
        <w:pStyle w:val="Heading1"/>
      </w:pPr>
      <w:r w:rsidRPr="00FB5377">
        <w:t xml:space="preserve"> Pro</w:t>
      </w:r>
      <w:r w:rsidR="006C108F">
        <w:t>jects</w:t>
      </w:r>
    </w:p>
    <w:p w14:paraId="04C4052A" w14:textId="77777777" w:rsidR="008B40D0" w:rsidRPr="00FB5377" w:rsidRDefault="00381284" w:rsidP="00FB5377">
      <w:pPr>
        <w:pStyle w:val="Heading2"/>
      </w:pPr>
      <w:r w:rsidRPr="00681F32">
        <w:rPr>
          <w:rStyle w:val="BOLDCapitalization"/>
        </w:rPr>
        <w:t xml:space="preserve">IT </w:t>
      </w:r>
      <w:r w:rsidR="00FB5377" w:rsidRPr="00681F32">
        <w:rPr>
          <w:rStyle w:val="BOLDCapitalization"/>
        </w:rPr>
        <w:t>Specialist</w:t>
      </w:r>
      <w:r w:rsidR="00FB5377" w:rsidRPr="00FB5377">
        <w:t xml:space="preserve"> </w:t>
      </w:r>
      <w:r w:rsidR="008B40D0" w:rsidRPr="00FB5377">
        <w:t xml:space="preserve">| </w:t>
      </w:r>
      <w:r w:rsidRPr="00FB5377">
        <w:t>Wide World Importers</w:t>
      </w:r>
      <w:r w:rsidR="008B40D0" w:rsidRPr="00FB5377">
        <w:t xml:space="preserve"> | </w:t>
      </w:r>
      <w:r w:rsidRPr="00FB5377">
        <w:t>Albany, NY</w:t>
      </w:r>
      <w:r w:rsidR="008B40D0" w:rsidRPr="00FB5377">
        <w:tab/>
        <w:t>Dec 20</w:t>
      </w:r>
      <w:r w:rsidRPr="00FB5377">
        <w:t>XX</w:t>
      </w:r>
      <w:r w:rsidR="008B40D0" w:rsidRPr="00FB5377">
        <w:t xml:space="preserve"> – </w:t>
      </w:r>
      <w:r w:rsidRPr="00FB5377">
        <w:t>p</w:t>
      </w:r>
      <w:r w:rsidR="008B40D0" w:rsidRPr="00FB5377">
        <w:t>resent</w:t>
      </w:r>
    </w:p>
    <w:p w14:paraId="6F06CCBC" w14:textId="77777777" w:rsidR="009645A0" w:rsidRPr="00864A75" w:rsidRDefault="009645A0" w:rsidP="00362CCC">
      <w:r w:rsidRPr="00864A75">
        <w:t>When applying to a particular job position, include only directly connected information to the job opening. Don’t clutter your resume with full paragraphs. Instead, you can write a short description followed by 3 to 5 bullet points explaining the previous position and achievements. Sometimes only bullet points are enough. Use each bullet point to relate to the job position directly.</w:t>
      </w:r>
    </w:p>
    <w:p w14:paraId="72E93624" w14:textId="77777777" w:rsidR="009645A0" w:rsidRPr="00864A75" w:rsidRDefault="009645A0" w:rsidP="00FB5377">
      <w:pPr>
        <w:pStyle w:val="ListBullet"/>
      </w:pPr>
      <w:r w:rsidRPr="00864A75">
        <w:t xml:space="preserve">Don’t create dull lists of duties and responsibilities. You can use PAR statements to create accomplishment statements to talk about your work experience. </w:t>
      </w:r>
      <w:r w:rsidR="00802AC5" w:rsidRPr="00864A75">
        <w:t>P = Problem, Issue, Challenge, or Opportunity; A = Action you took to deal with the situation</w:t>
      </w:r>
      <w:r w:rsidR="00750687">
        <w:t>.</w:t>
      </w:r>
    </w:p>
    <w:p w14:paraId="77CEE801" w14:textId="77777777" w:rsidR="009645A0" w:rsidRPr="00750687" w:rsidRDefault="00802AC5" w:rsidP="00FB5377">
      <w:pPr>
        <w:pStyle w:val="ListBullet"/>
      </w:pPr>
      <w:r w:rsidRPr="00864A75">
        <w:t>For example,</w:t>
      </w:r>
      <w:r w:rsidR="009645A0" w:rsidRPr="00864A75">
        <w:t xml:space="preserve"> how many, what specific, or how much. Include powerful resume action verbs and active voice.</w:t>
      </w:r>
      <w:r w:rsidR="0035013F" w:rsidRPr="00864A75">
        <w:t xml:space="preserve"> </w:t>
      </w:r>
    </w:p>
    <w:p w14:paraId="57A761FA" w14:textId="77777777" w:rsidR="000A5CD0" w:rsidRPr="00864A75" w:rsidRDefault="000A5CD0" w:rsidP="006477FF">
      <w:pPr>
        <w:widowControl w:val="0"/>
        <w:tabs>
          <w:tab w:val="left" w:pos="220"/>
          <w:tab w:val="left" w:pos="720"/>
        </w:tabs>
        <w:autoSpaceDE w:val="0"/>
        <w:autoSpaceDN w:val="0"/>
        <w:adjustRightInd w:val="0"/>
        <w:ind w:right="-6"/>
        <w:rPr>
          <w:rFonts w:ascii="Gill Sans Nova Light" w:hAnsi="Gill Sans Nova Light" w:cs="OpenSans"/>
          <w:szCs w:val="20"/>
        </w:rPr>
      </w:pPr>
    </w:p>
    <w:p w14:paraId="4B669826" w14:textId="77777777" w:rsidR="008B40D0" w:rsidRPr="00FB5377" w:rsidRDefault="00750687" w:rsidP="00FB5377">
      <w:pPr>
        <w:pStyle w:val="Heading2"/>
      </w:pPr>
      <w:r w:rsidRPr="00681F32">
        <w:rPr>
          <w:rStyle w:val="BOLDCapitalization"/>
        </w:rPr>
        <w:t xml:space="preserve">IT </w:t>
      </w:r>
      <w:r w:rsidR="00FB5377" w:rsidRPr="00681F32">
        <w:rPr>
          <w:rStyle w:val="BOLDCapitalization"/>
        </w:rPr>
        <w:t xml:space="preserve">Specialist </w:t>
      </w:r>
      <w:r w:rsidR="008B40D0" w:rsidRPr="00FB5377">
        <w:t xml:space="preserve">| </w:t>
      </w:r>
      <w:r w:rsidRPr="00FB5377">
        <w:t>Proseware, Inc.</w:t>
      </w:r>
      <w:r w:rsidR="008B40D0" w:rsidRPr="00FB5377">
        <w:t xml:space="preserve"> | </w:t>
      </w:r>
      <w:r w:rsidRPr="00FB5377">
        <w:t>New York, NY</w:t>
      </w:r>
      <w:r w:rsidR="008B40D0" w:rsidRPr="00FB5377">
        <w:tab/>
        <w:t>Jun 20</w:t>
      </w:r>
      <w:r w:rsidR="00381284" w:rsidRPr="00FB5377">
        <w:t>XX</w:t>
      </w:r>
      <w:r w:rsidR="008B40D0" w:rsidRPr="00FB5377">
        <w:t xml:space="preserve"> – Dec 20</w:t>
      </w:r>
      <w:r w:rsidR="00381284" w:rsidRPr="00FB5377">
        <w:t>XX</w:t>
      </w:r>
    </w:p>
    <w:p w14:paraId="39E7CBF6" w14:textId="77777777" w:rsidR="009645A0" w:rsidRPr="00B55CCA" w:rsidRDefault="009645A0" w:rsidP="00B55CCA">
      <w:r w:rsidRPr="00B55CCA">
        <w:t>Similarly, include only relevant skills, education</w:t>
      </w:r>
      <w:r w:rsidR="00446145" w:rsidRPr="00B55CCA">
        <w:t>,</w:t>
      </w:r>
      <w:r w:rsidRPr="00B55CCA">
        <w:t xml:space="preserve"> and awards related to the job opening </w:t>
      </w:r>
      <w:r w:rsidR="00B55CCA" w:rsidRPr="00B55CCA">
        <w:t>that</w:t>
      </w:r>
      <w:r w:rsidRPr="00B55CCA">
        <w:t xml:space="preserve"> make you more qualified for the job. Skip skills that are given or outdated as you’re expected to know them already, for example, Microsoft Word. Instead, focus on specific programs, computer languages</w:t>
      </w:r>
      <w:r w:rsidR="00446145" w:rsidRPr="00B55CCA">
        <w:t>,</w:t>
      </w:r>
      <w:r w:rsidRPr="00B55CCA">
        <w:t xml:space="preserve"> or apps beneficial for the job position. </w:t>
      </w:r>
    </w:p>
    <w:p w14:paraId="0C887443" w14:textId="77777777" w:rsidR="009645A0" w:rsidRPr="00864A75" w:rsidRDefault="009645A0" w:rsidP="00FB5377">
      <w:pPr>
        <w:pStyle w:val="ListBullet"/>
      </w:pPr>
      <w:r w:rsidRPr="00864A75">
        <w:t>You don’t need to include your full home address. For privacy reasons, it’s better to include only the city and state.</w:t>
      </w:r>
    </w:p>
    <w:p w14:paraId="69E0E449" w14:textId="77777777" w:rsidR="009645A0" w:rsidRPr="00864A75" w:rsidRDefault="009645A0" w:rsidP="00FB5377">
      <w:pPr>
        <w:pStyle w:val="ListBullet"/>
      </w:pPr>
      <w:r w:rsidRPr="00864A75">
        <w:t xml:space="preserve">Use only a professional email address with your first and last name. The phone number should be answered only by you and include a link to your LinkedIn account so that the hiring manager can find more information about you easily. </w:t>
      </w:r>
    </w:p>
    <w:p w14:paraId="73A2BC54" w14:textId="77777777" w:rsidR="009E2034" w:rsidRPr="00864A75" w:rsidRDefault="009E2034" w:rsidP="006477FF">
      <w:pPr>
        <w:rPr>
          <w:rFonts w:ascii="Gill Sans Nova Light" w:hAnsi="Gill Sans Nova Light" w:cs="OpenSans"/>
          <w:szCs w:val="20"/>
        </w:rPr>
      </w:pPr>
    </w:p>
    <w:p w14:paraId="451FCD5D" w14:textId="77777777" w:rsidR="009645A0" w:rsidRPr="00FB5377" w:rsidRDefault="00750687" w:rsidP="00FB5377">
      <w:pPr>
        <w:pStyle w:val="Heading2"/>
      </w:pPr>
      <w:r w:rsidRPr="00681F32">
        <w:rPr>
          <w:rStyle w:val="BOLDCapitalization"/>
        </w:rPr>
        <w:t xml:space="preserve">IT </w:t>
      </w:r>
      <w:r w:rsidR="00FB5377" w:rsidRPr="00681F32">
        <w:rPr>
          <w:rStyle w:val="BOLDCapitalization"/>
        </w:rPr>
        <w:t xml:space="preserve">Specialist </w:t>
      </w:r>
      <w:r w:rsidR="009645A0" w:rsidRPr="00FB5377">
        <w:t xml:space="preserve">| </w:t>
      </w:r>
      <w:r w:rsidRPr="00FB5377">
        <w:t>Relecloud</w:t>
      </w:r>
      <w:r w:rsidR="009645A0" w:rsidRPr="00FB5377">
        <w:t xml:space="preserve"> | </w:t>
      </w:r>
      <w:r w:rsidRPr="00FB5377">
        <w:t>Manhattan, NY</w:t>
      </w:r>
      <w:r w:rsidR="009645A0" w:rsidRPr="00FB5377">
        <w:tab/>
      </w:r>
      <w:r w:rsidR="005F41F8" w:rsidRPr="00FB5377">
        <w:t>Apr 20</w:t>
      </w:r>
      <w:r w:rsidR="00381284" w:rsidRPr="00FB5377">
        <w:t>XX</w:t>
      </w:r>
      <w:r w:rsidR="005F41F8" w:rsidRPr="00FB5377">
        <w:t xml:space="preserve"> – May 20</w:t>
      </w:r>
      <w:r w:rsidR="00381284" w:rsidRPr="00FB5377">
        <w:t>XX</w:t>
      </w:r>
    </w:p>
    <w:p w14:paraId="70164385" w14:textId="77777777" w:rsidR="009645A0" w:rsidRPr="00B55CCA" w:rsidRDefault="009645A0" w:rsidP="00B55CCA">
      <w:r w:rsidRPr="00B55CCA">
        <w:t xml:space="preserve">Keep your resume to 1 page or </w:t>
      </w:r>
      <w:r w:rsidR="00446145" w:rsidRPr="00B55CCA">
        <w:t xml:space="preserve">a </w:t>
      </w:r>
      <w:r w:rsidRPr="00B55CCA">
        <w:t xml:space="preserve">maximum </w:t>
      </w:r>
      <w:r w:rsidR="00446145" w:rsidRPr="00B55CCA">
        <w:t xml:space="preserve">of </w:t>
      </w:r>
      <w:r w:rsidRPr="00B55CCA">
        <w:t>2 pages. If you feel like you need more pages, you probably include unnecessary and not relevant information. Double-check for any typos or grammatical errors. These are a big NO for many hiring managers.</w:t>
      </w:r>
    </w:p>
    <w:p w14:paraId="2129443F" w14:textId="77777777" w:rsidR="009645A0" w:rsidRPr="00864A75" w:rsidRDefault="009645A0" w:rsidP="00FB5377">
      <w:pPr>
        <w:pStyle w:val="ListBullet"/>
      </w:pPr>
      <w:r w:rsidRPr="00864A75">
        <w:t xml:space="preserve">Don’t include “References Upon Request” or references in your resume. </w:t>
      </w:r>
    </w:p>
    <w:p w14:paraId="472BF356" w14:textId="77777777" w:rsidR="009645A0" w:rsidRPr="00864A75" w:rsidRDefault="009645A0" w:rsidP="00FB5377">
      <w:pPr>
        <w:pStyle w:val="ListBullet"/>
      </w:pPr>
      <w:r w:rsidRPr="00864A75">
        <w:t xml:space="preserve">For more resume tips, check the </w:t>
      </w:r>
      <w:r w:rsidR="00681F32">
        <w:t>second</w:t>
      </w:r>
      <w:r w:rsidRPr="00864A75">
        <w:t xml:space="preserve"> page of the 2-page resume template.</w:t>
      </w:r>
    </w:p>
    <w:p w14:paraId="7C230AE5" w14:textId="77777777" w:rsidR="0035013F" w:rsidRPr="00864A75" w:rsidRDefault="00FB5377" w:rsidP="00FB5377">
      <w:pPr>
        <w:pStyle w:val="Heading1"/>
        <w:rPr>
          <w:spacing w:val="40"/>
        </w:rPr>
      </w:pPr>
      <w:r w:rsidRPr="00864A75">
        <w:t xml:space="preserve"> Education</w:t>
      </w:r>
    </w:p>
    <w:p w14:paraId="6765FF88" w14:textId="77777777" w:rsidR="00ED16FC" w:rsidRPr="00681F32" w:rsidRDefault="00681F32" w:rsidP="00681F32">
      <w:pPr>
        <w:pStyle w:val="Heading2"/>
      </w:pPr>
      <w:r w:rsidRPr="00681F32">
        <w:rPr>
          <w:rStyle w:val="ALLCAPS"/>
        </w:rPr>
        <w:t>Master’s Degree</w:t>
      </w:r>
      <w:r w:rsidR="00ED16FC" w:rsidRPr="00681F32">
        <w:t xml:space="preserve"> | Business Communication | University Name</w:t>
      </w:r>
      <w:r w:rsidR="00ED16FC" w:rsidRPr="00681F32">
        <w:tab/>
        <w:t>20</w:t>
      </w:r>
      <w:r w:rsidR="00B55CCA">
        <w:t>XX</w:t>
      </w:r>
      <w:r w:rsidR="00ED16FC" w:rsidRPr="00681F32">
        <w:t xml:space="preserve"> – 20</w:t>
      </w:r>
      <w:r w:rsidR="00B55CCA">
        <w:t>XX</w:t>
      </w:r>
    </w:p>
    <w:p w14:paraId="4F08E67D" w14:textId="77777777" w:rsidR="00870F29" w:rsidRPr="00681F32" w:rsidRDefault="00681F32" w:rsidP="00681F32">
      <w:pPr>
        <w:pStyle w:val="Heading2"/>
      </w:pPr>
      <w:r w:rsidRPr="00681F32">
        <w:rPr>
          <w:rStyle w:val="ALLCAPS"/>
        </w:rPr>
        <w:t>Bachelor’s Degree</w:t>
      </w:r>
      <w:r w:rsidR="00ED16FC" w:rsidRPr="00681F32">
        <w:t xml:space="preserve"> | Marketing Communication | University Name</w:t>
      </w:r>
      <w:r w:rsidR="00ED16FC" w:rsidRPr="00681F32">
        <w:tab/>
        <w:t>20</w:t>
      </w:r>
      <w:r w:rsidR="00B55CCA">
        <w:t>XX</w:t>
      </w:r>
      <w:r w:rsidR="00ED16FC" w:rsidRPr="00681F32">
        <w:t xml:space="preserve"> – 20</w:t>
      </w:r>
      <w:r w:rsidR="00B55CCA">
        <w:t>XX</w:t>
      </w:r>
    </w:p>
    <w:p w14:paraId="237F1A56" w14:textId="77777777" w:rsidR="0035013F" w:rsidRPr="00FB5377" w:rsidRDefault="00FB5377" w:rsidP="00FB5377">
      <w:pPr>
        <w:pStyle w:val="Heading1"/>
      </w:pPr>
      <w:r w:rsidRPr="00FB5377">
        <w:t xml:space="preserve"> Interests</w:t>
      </w:r>
    </w:p>
    <w:p w14:paraId="5E220F4F" w14:textId="77777777" w:rsidR="009645A0" w:rsidRPr="00864A75" w:rsidRDefault="002702D4" w:rsidP="00681F32">
      <w:r w:rsidRPr="00864A75">
        <w:t xml:space="preserve">Writing short stories | </w:t>
      </w:r>
      <w:r>
        <w:t>A</w:t>
      </w:r>
      <w:r w:rsidRPr="00864A75">
        <w:t xml:space="preserve">bstract photography | </w:t>
      </w:r>
      <w:r>
        <w:t>L</w:t>
      </w:r>
      <w:r w:rsidRPr="00864A75">
        <w:t xml:space="preserve">earning Japanese &amp; Spanish | </w:t>
      </w:r>
      <w:r>
        <w:t>P</w:t>
      </w:r>
      <w:r w:rsidRPr="00864A75">
        <w:t xml:space="preserve">laying piano – Beethoven, Chopin, Bach, pop songs | </w:t>
      </w:r>
      <w:r w:rsidR="00B55CCA">
        <w:t>W</w:t>
      </w:r>
      <w:r w:rsidRPr="00864A75">
        <w:t xml:space="preserve">atercolor painting | </w:t>
      </w:r>
      <w:r w:rsidR="00B55CCA">
        <w:t>Y</w:t>
      </w:r>
      <w:r w:rsidRPr="00864A75">
        <w:t>oga &amp; mindfulness</w:t>
      </w:r>
    </w:p>
    <w:sectPr w:rsidR="009645A0" w:rsidRPr="00864A75" w:rsidSect="00ED16FC">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Nova Light">
    <w:charset w:val="00"/>
    <w:family w:val="swiss"/>
    <w:pitch w:val="variable"/>
    <w:sig w:usb0="80000287" w:usb1="00000002"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Times New Roman (Body CS)">
    <w:altName w:val="Times New Roman"/>
    <w:charset w:val="00"/>
    <w:family w:val="roman"/>
    <w:pitch w:val="default"/>
  </w:font>
  <w:font w:name="CormorantGaramond-SemiBold">
    <w:altName w:val="Calibri"/>
    <w:charset w:val="00"/>
    <w:family w:val="auto"/>
    <w:pitch w:val="variable"/>
    <w:sig w:usb0="20000207" w:usb1="00000001" w:usb2="00000000" w:usb3="00000000" w:csb0="00000197" w:csb1="00000000"/>
  </w:font>
  <w:font w:name="Gill Sans Nova">
    <w:charset w:val="00"/>
    <w:family w:val="swiss"/>
    <w:pitch w:val="variable"/>
    <w:sig w:usb0="80000287" w:usb1="00000002" w:usb2="00000000" w:usb3="00000000" w:csb0="0000009F" w:csb1="00000000"/>
  </w:font>
  <w:font w:name="OpenSans">
    <w:altName w:val="Calibri"/>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77EAD5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AB14C61"/>
    <w:multiLevelType w:val="hybridMultilevel"/>
    <w:tmpl w:val="E118E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3640870">
    <w:abstractNumId w:val="1"/>
  </w:num>
  <w:num w:numId="2" w16cid:durableId="283390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08F"/>
    <w:rsid w:val="00021DA5"/>
    <w:rsid w:val="000A5CD0"/>
    <w:rsid w:val="000B6AF9"/>
    <w:rsid w:val="000F1AE2"/>
    <w:rsid w:val="001D78C2"/>
    <w:rsid w:val="0022059A"/>
    <w:rsid w:val="002702D4"/>
    <w:rsid w:val="00270B58"/>
    <w:rsid w:val="00284C89"/>
    <w:rsid w:val="002C484E"/>
    <w:rsid w:val="00313E55"/>
    <w:rsid w:val="003227BC"/>
    <w:rsid w:val="0035013F"/>
    <w:rsid w:val="00362CCC"/>
    <w:rsid w:val="00381284"/>
    <w:rsid w:val="00387012"/>
    <w:rsid w:val="004272A0"/>
    <w:rsid w:val="00446145"/>
    <w:rsid w:val="004B07C0"/>
    <w:rsid w:val="004B7243"/>
    <w:rsid w:val="005173BF"/>
    <w:rsid w:val="00525F8F"/>
    <w:rsid w:val="00546C22"/>
    <w:rsid w:val="005852FD"/>
    <w:rsid w:val="005D43D7"/>
    <w:rsid w:val="005F2FAC"/>
    <w:rsid w:val="005F41F8"/>
    <w:rsid w:val="00643D2E"/>
    <w:rsid w:val="006477FF"/>
    <w:rsid w:val="0066750D"/>
    <w:rsid w:val="00681F32"/>
    <w:rsid w:val="00694A7B"/>
    <w:rsid w:val="006A444B"/>
    <w:rsid w:val="006A6161"/>
    <w:rsid w:val="006C108F"/>
    <w:rsid w:val="0073039B"/>
    <w:rsid w:val="00750687"/>
    <w:rsid w:val="007775FF"/>
    <w:rsid w:val="007C6DE0"/>
    <w:rsid w:val="007D2196"/>
    <w:rsid w:val="007F2796"/>
    <w:rsid w:val="00802AC5"/>
    <w:rsid w:val="00846B3E"/>
    <w:rsid w:val="00864A75"/>
    <w:rsid w:val="00870F29"/>
    <w:rsid w:val="008877DE"/>
    <w:rsid w:val="00890653"/>
    <w:rsid w:val="008A7BB6"/>
    <w:rsid w:val="008B40D0"/>
    <w:rsid w:val="008B7283"/>
    <w:rsid w:val="008F77CE"/>
    <w:rsid w:val="00903425"/>
    <w:rsid w:val="009645A0"/>
    <w:rsid w:val="009A4F06"/>
    <w:rsid w:val="009E2034"/>
    <w:rsid w:val="00A17581"/>
    <w:rsid w:val="00A6112F"/>
    <w:rsid w:val="00AC069C"/>
    <w:rsid w:val="00AE674A"/>
    <w:rsid w:val="00B01591"/>
    <w:rsid w:val="00B24120"/>
    <w:rsid w:val="00B3585D"/>
    <w:rsid w:val="00B3757B"/>
    <w:rsid w:val="00B45668"/>
    <w:rsid w:val="00B55CCA"/>
    <w:rsid w:val="00B743A1"/>
    <w:rsid w:val="00BA20D1"/>
    <w:rsid w:val="00BB624A"/>
    <w:rsid w:val="00C17FA0"/>
    <w:rsid w:val="00C379BD"/>
    <w:rsid w:val="00C41344"/>
    <w:rsid w:val="00C659DF"/>
    <w:rsid w:val="00C86729"/>
    <w:rsid w:val="00C87FB5"/>
    <w:rsid w:val="00CD3DC1"/>
    <w:rsid w:val="00D259E0"/>
    <w:rsid w:val="00D45817"/>
    <w:rsid w:val="00D45896"/>
    <w:rsid w:val="00D908BD"/>
    <w:rsid w:val="00E91502"/>
    <w:rsid w:val="00E92EB1"/>
    <w:rsid w:val="00E97CF1"/>
    <w:rsid w:val="00EB7B93"/>
    <w:rsid w:val="00ED16FC"/>
    <w:rsid w:val="00EF3E64"/>
    <w:rsid w:val="00F11B2E"/>
    <w:rsid w:val="00FB45B6"/>
    <w:rsid w:val="00FB5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97D64"/>
  <w15:chartTrackingRefBased/>
  <w15:docId w15:val="{BA189634-5ADF-4938-8CA9-95DCFD039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F32"/>
    <w:pPr>
      <w:spacing w:before="40"/>
    </w:pPr>
    <w:rPr>
      <w:sz w:val="20"/>
    </w:rPr>
  </w:style>
  <w:style w:type="paragraph" w:styleId="Heading1">
    <w:name w:val="heading 1"/>
    <w:basedOn w:val="Normal"/>
    <w:next w:val="Normal"/>
    <w:link w:val="Heading1Char"/>
    <w:uiPriority w:val="9"/>
    <w:qFormat/>
    <w:rsid w:val="00FB5377"/>
    <w:pPr>
      <w:shd w:val="clear" w:color="auto" w:fill="D9E2F2" w:themeFill="accent1"/>
      <w:spacing w:before="240" w:after="120" w:line="264" w:lineRule="auto"/>
      <w:outlineLvl w:val="0"/>
    </w:pPr>
    <w:rPr>
      <w:rFonts w:asciiTheme="majorHAnsi" w:hAnsiTheme="majorHAnsi" w:cs="Times New Roman (Body CS)"/>
      <w:b/>
      <w:bCs/>
      <w:caps/>
      <w:spacing w:val="30"/>
      <w:sz w:val="24"/>
    </w:rPr>
  </w:style>
  <w:style w:type="paragraph" w:styleId="Heading2">
    <w:name w:val="heading 2"/>
    <w:basedOn w:val="Normal"/>
    <w:next w:val="Normal"/>
    <w:link w:val="Heading2Char"/>
    <w:uiPriority w:val="9"/>
    <w:qFormat/>
    <w:rsid w:val="00681F32"/>
    <w:pPr>
      <w:tabs>
        <w:tab w:val="right" w:pos="10800"/>
      </w:tabs>
      <w:spacing w:before="0" w:after="40"/>
      <w:contextualSpacing/>
      <w:outlineLvl w:val="1"/>
    </w:pPr>
    <w:rPr>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qFormat/>
    <w:rsid w:val="000A5CD0"/>
    <w:pPr>
      <w:ind w:left="720"/>
      <w:contextualSpacing/>
    </w:pPr>
    <w:rPr>
      <w:rFonts w:eastAsiaTheme="minorEastAsia"/>
      <w:lang w:eastAsia="en-GB"/>
    </w:rPr>
  </w:style>
  <w:style w:type="character" w:styleId="Hyperlink">
    <w:name w:val="Hyperlink"/>
    <w:basedOn w:val="DefaultParagraphFont"/>
    <w:uiPriority w:val="99"/>
    <w:unhideWhenUsed/>
    <w:rsid w:val="00C86729"/>
    <w:rPr>
      <w:color w:val="467886" w:themeColor="hyperlink"/>
      <w:u w:val="single"/>
    </w:rPr>
  </w:style>
  <w:style w:type="character" w:styleId="UnresolvedMention">
    <w:name w:val="Unresolved Mention"/>
    <w:basedOn w:val="DefaultParagraphFont"/>
    <w:uiPriority w:val="99"/>
    <w:semiHidden/>
    <w:unhideWhenUsed/>
    <w:rsid w:val="00C86729"/>
    <w:rPr>
      <w:color w:val="605E5C"/>
      <w:shd w:val="clear" w:color="auto" w:fill="E1DFDD"/>
    </w:rPr>
  </w:style>
  <w:style w:type="paragraph" w:styleId="Title">
    <w:name w:val="Title"/>
    <w:basedOn w:val="Normal"/>
    <w:next w:val="Normal"/>
    <w:link w:val="TitleChar"/>
    <w:uiPriority w:val="10"/>
    <w:qFormat/>
    <w:rsid w:val="00FB5377"/>
    <w:pPr>
      <w:tabs>
        <w:tab w:val="right" w:pos="10800"/>
      </w:tabs>
      <w:spacing w:after="60"/>
    </w:pPr>
    <w:rPr>
      <w:rFonts w:asciiTheme="majorHAnsi" w:hAnsiTheme="majorHAnsi" w:cs="Times New Roman (Body CS)"/>
      <w:b/>
      <w:bCs/>
      <w:caps/>
      <w:color w:val="000000" w:themeColor="text1"/>
      <w:spacing w:val="60"/>
      <w:sz w:val="40"/>
      <w:szCs w:val="40"/>
      <w14:textOutline w14:w="9525" w14:cap="rnd" w14:cmpd="sng" w14:algn="ctr">
        <w14:noFill/>
        <w14:prstDash w14:val="solid"/>
        <w14:bevel/>
      </w14:textOutline>
    </w:rPr>
  </w:style>
  <w:style w:type="character" w:customStyle="1" w:styleId="TitleChar">
    <w:name w:val="Title Char"/>
    <w:basedOn w:val="DefaultParagraphFont"/>
    <w:link w:val="Title"/>
    <w:uiPriority w:val="10"/>
    <w:rsid w:val="00FB5377"/>
    <w:rPr>
      <w:rFonts w:asciiTheme="majorHAnsi" w:hAnsiTheme="majorHAnsi" w:cs="Times New Roman (Body CS)"/>
      <w:b/>
      <w:bCs/>
      <w:caps/>
      <w:color w:val="000000" w:themeColor="text1"/>
      <w:spacing w:val="60"/>
      <w:sz w:val="40"/>
      <w:szCs w:val="40"/>
      <w:lang w:val="en-GB"/>
      <w14:textOutline w14:w="9525" w14:cap="rnd" w14:cmpd="sng" w14:algn="ctr">
        <w14:noFill/>
        <w14:prstDash w14:val="solid"/>
        <w14:bevel/>
      </w14:textOutline>
    </w:rPr>
  </w:style>
  <w:style w:type="paragraph" w:styleId="Subtitle">
    <w:name w:val="Subtitle"/>
    <w:basedOn w:val="Normal"/>
    <w:next w:val="Normal"/>
    <w:link w:val="SubtitleChar"/>
    <w:uiPriority w:val="11"/>
    <w:qFormat/>
    <w:rsid w:val="00FB5377"/>
    <w:pPr>
      <w:pBdr>
        <w:bottom w:val="single" w:sz="12" w:space="1" w:color="000000" w:themeColor="text1"/>
      </w:pBdr>
      <w:spacing w:line="276" w:lineRule="auto"/>
    </w:pPr>
    <w:rPr>
      <w:rFonts w:cs="CormorantGaramond-SemiBold"/>
      <w:szCs w:val="20"/>
    </w:rPr>
  </w:style>
  <w:style w:type="character" w:customStyle="1" w:styleId="SubtitleChar">
    <w:name w:val="Subtitle Char"/>
    <w:basedOn w:val="DefaultParagraphFont"/>
    <w:link w:val="Subtitle"/>
    <w:uiPriority w:val="11"/>
    <w:rsid w:val="00FB5377"/>
    <w:rPr>
      <w:rFonts w:cs="CormorantGaramond-SemiBold"/>
      <w:sz w:val="20"/>
      <w:szCs w:val="20"/>
      <w:lang w:val="en-GB"/>
    </w:rPr>
  </w:style>
  <w:style w:type="character" w:styleId="Emphasis">
    <w:name w:val="Emphasis"/>
    <w:basedOn w:val="DefaultParagraphFont"/>
    <w:uiPriority w:val="20"/>
    <w:qFormat/>
    <w:rsid w:val="00FB5377"/>
    <w:rPr>
      <w:rFonts w:asciiTheme="minorHAnsi" w:hAnsiTheme="minorHAnsi"/>
      <w:b/>
      <w:i w:val="0"/>
      <w:iCs/>
      <w:caps/>
      <w:smallCaps w:val="0"/>
      <w:spacing w:val="20"/>
      <w:sz w:val="20"/>
    </w:rPr>
  </w:style>
  <w:style w:type="character" w:customStyle="1" w:styleId="Heading1Char">
    <w:name w:val="Heading 1 Char"/>
    <w:basedOn w:val="DefaultParagraphFont"/>
    <w:link w:val="Heading1"/>
    <w:uiPriority w:val="9"/>
    <w:rsid w:val="00FB5377"/>
    <w:rPr>
      <w:rFonts w:asciiTheme="majorHAnsi" w:hAnsiTheme="majorHAnsi" w:cs="Times New Roman (Body CS)"/>
      <w:b/>
      <w:bCs/>
      <w:caps/>
      <w:spacing w:val="30"/>
      <w:shd w:val="clear" w:color="auto" w:fill="D9E2F2" w:themeFill="accent1"/>
    </w:rPr>
  </w:style>
  <w:style w:type="character" w:customStyle="1" w:styleId="Heading2Char">
    <w:name w:val="Heading 2 Char"/>
    <w:basedOn w:val="DefaultParagraphFont"/>
    <w:link w:val="Heading2"/>
    <w:uiPriority w:val="9"/>
    <w:rsid w:val="00681F32"/>
    <w:rPr>
      <w:bCs/>
      <w:sz w:val="20"/>
      <w:szCs w:val="20"/>
    </w:rPr>
  </w:style>
  <w:style w:type="paragraph" w:styleId="ListBullet">
    <w:name w:val="List Bullet"/>
    <w:basedOn w:val="Normal"/>
    <w:uiPriority w:val="99"/>
    <w:rsid w:val="00FB5377"/>
    <w:pPr>
      <w:numPr>
        <w:numId w:val="2"/>
      </w:numPr>
      <w:spacing w:before="80"/>
      <w:ind w:left="720"/>
      <w:contextualSpacing/>
    </w:pPr>
  </w:style>
  <w:style w:type="character" w:customStyle="1" w:styleId="BOLDCapitalization">
    <w:name w:val="BOLD Capitalization"/>
    <w:uiPriority w:val="1"/>
    <w:qFormat/>
    <w:rsid w:val="00681F32"/>
    <w:rPr>
      <w:rFonts w:ascii="Gill Sans Nova" w:hAnsi="Gill Sans Nova"/>
      <w:b/>
      <w:caps/>
      <w:smallCaps w:val="0"/>
    </w:rPr>
  </w:style>
  <w:style w:type="character" w:customStyle="1" w:styleId="ALLCAPS">
    <w:name w:val="ALL CAPS"/>
    <w:uiPriority w:val="1"/>
    <w:qFormat/>
    <w:rsid w:val="00681F32"/>
    <w:rPr>
      <w:caps/>
      <w:smallCap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mit%20Patil\AppData\Roaming\Microsoft\Templates\Modern%20simple%20resume%20for%20IT%20specialist.dotx" TargetMode="External"/></Relationships>
</file>

<file path=word/theme/theme1.xml><?xml version="1.0" encoding="utf-8"?>
<a:theme xmlns:a="http://schemas.openxmlformats.org/drawingml/2006/main" name="Office Theme">
  <a:themeElements>
    <a:clrScheme name="Custom 300">
      <a:dk1>
        <a:srgbClr val="000000"/>
      </a:dk1>
      <a:lt1>
        <a:srgbClr val="FFFFFF"/>
      </a:lt1>
      <a:dk2>
        <a:srgbClr val="0E2841"/>
      </a:dk2>
      <a:lt2>
        <a:srgbClr val="E8E8E8"/>
      </a:lt2>
      <a:accent1>
        <a:srgbClr val="D9E2F2"/>
      </a:accent1>
      <a:accent2>
        <a:srgbClr val="D93E1C"/>
      </a:accent2>
      <a:accent3>
        <a:srgbClr val="EDC4E7"/>
      </a:accent3>
      <a:accent4>
        <a:srgbClr val="4E354B"/>
      </a:accent4>
      <a:accent5>
        <a:srgbClr val="F6E8DD"/>
      </a:accent5>
      <a:accent6>
        <a:srgbClr val="695C21"/>
      </a:accent6>
      <a:hlink>
        <a:srgbClr val="467886"/>
      </a:hlink>
      <a:folHlink>
        <a:srgbClr val="96607D"/>
      </a:folHlink>
    </a:clrScheme>
    <a:fontScheme name="Custom 31">
      <a:majorFont>
        <a:latin typeface="Bahnschrift"/>
        <a:ea typeface=""/>
        <a:cs typeface=""/>
      </a:majorFont>
      <a:minorFont>
        <a:latin typeface="Gill Sans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Status xmlns="71af3243-3dd4-4a8d-8c0d-dd76da1f02a5">Not started</Status>
    <Background xmlns="71af3243-3dd4-4a8d-8c0d-dd76da1f02a5">false</Background>
    <MediaServiceKeyPoints xmlns="71af3243-3dd4-4a8d-8c0d-dd76da1f02a5" xsi:nil="true"/>
    <SharedWithUsers xmlns="16c05727-aa75-4e4a-9b5f-8a80a1165891">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C72F2C-7F12-CD49-83C5-6C402A54E798}">
  <ds:schemaRefs>
    <ds:schemaRef ds:uri="http://schemas.openxmlformats.org/officeDocument/2006/bibliography"/>
  </ds:schemaRefs>
</ds:datastoreItem>
</file>

<file path=customXml/itemProps2.xml><?xml version="1.0" encoding="utf-8"?>
<ds:datastoreItem xmlns:ds="http://schemas.openxmlformats.org/officeDocument/2006/customXml" ds:itemID="{B0DABF2B-545D-49E1-AB80-039B21EE4E27}">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 ds:uri="16c05727-aa75-4e4a-9b5f-8a80a1165891"/>
  </ds:schemaRefs>
</ds:datastoreItem>
</file>

<file path=customXml/itemProps3.xml><?xml version="1.0" encoding="utf-8"?>
<ds:datastoreItem xmlns:ds="http://schemas.openxmlformats.org/officeDocument/2006/customXml" ds:itemID="{80C97E1B-B454-4DED-B1F3-34450391BFC8}">
  <ds:schemaRefs>
    <ds:schemaRef ds:uri="http://schemas.microsoft.com/sharepoint/v3/contenttype/forms"/>
  </ds:schemaRefs>
</ds:datastoreItem>
</file>

<file path=customXml/itemProps4.xml><?xml version="1.0" encoding="utf-8"?>
<ds:datastoreItem xmlns:ds="http://schemas.openxmlformats.org/officeDocument/2006/customXml" ds:itemID="{C8926C82-C580-4C96-8DDE-44DD30CAB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simple resume for IT specialist.dotx</Template>
  <TotalTime>2</TotalTime>
  <Pages>1</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Patil</dc:creator>
  <cp:keywords/>
  <dc:description/>
  <cp:lastModifiedBy>Sumit Patil</cp:lastModifiedBy>
  <cp:revision>1</cp:revision>
  <cp:lastPrinted>2022-09-27T08:21:00Z</cp:lastPrinted>
  <dcterms:created xsi:type="dcterms:W3CDTF">2025-07-05T12:42:00Z</dcterms:created>
  <dcterms:modified xsi:type="dcterms:W3CDTF">2025-07-05T12:44:00Z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Order">
    <vt:r8>6490400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